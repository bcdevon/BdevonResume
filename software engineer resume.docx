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165" w:tblpY="-46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8295"/>
      </w:tblGrid>
      <w:tr w:rsidR="00224F1D" w14:paraId="3693DF0B" w14:textId="77777777" w:rsidTr="004577E1">
        <w:trPr>
          <w:trHeight w:val="1140"/>
        </w:trPr>
        <w:tc>
          <w:tcPr>
            <w:tcW w:w="8295" w:type="dxa"/>
            <w:vAlign w:val="center"/>
          </w:tcPr>
          <w:p w14:paraId="02320586" w14:textId="77777777" w:rsidR="00224F1D" w:rsidRPr="00426B14" w:rsidRDefault="00224F1D" w:rsidP="004577E1">
            <w:pPr>
              <w:jc w:val="center"/>
              <w:rPr>
                <w:b/>
                <w:sz w:val="40"/>
                <w:szCs w:val="40"/>
              </w:rPr>
            </w:pPr>
            <w:r w:rsidRPr="00426B14">
              <w:rPr>
                <w:b/>
                <w:sz w:val="40"/>
                <w:szCs w:val="40"/>
              </w:rPr>
              <w:t>Brady Devon</w:t>
            </w:r>
          </w:p>
          <w:p w14:paraId="187E0BB5" w14:textId="49CE7CEC" w:rsidR="00C72A0C" w:rsidRPr="00C72A0C" w:rsidRDefault="00E53E9F" w:rsidP="004577E1">
            <w:pPr>
              <w:jc w:val="center"/>
              <w:rPr>
                <w:color w:val="0563C1" w:themeColor="hyperlink"/>
                <w:u w:val="single"/>
              </w:rPr>
            </w:pPr>
            <w:hyperlink r:id="rId5" w:history="1">
              <w:r w:rsidR="004577E1" w:rsidRPr="00294441">
                <w:rPr>
                  <w:rStyle w:val="Hyperlink"/>
                </w:rPr>
                <w:t>Brady.Devon0@gmail.com</w:t>
              </w:r>
            </w:hyperlink>
            <w:r w:rsidR="004577E1">
              <w:rPr>
                <w:rStyle w:val="Hyperlink"/>
              </w:rPr>
              <w:t xml:space="preserve"> </w:t>
            </w:r>
            <w:r w:rsidR="00224F1D">
              <w:t>541-220-</w:t>
            </w:r>
            <w:proofErr w:type="gramStart"/>
            <w:r w:rsidR="00224F1D">
              <w:t>0751</w:t>
            </w:r>
            <w:r w:rsidR="000A1337">
              <w:t xml:space="preserve">  Lebanon</w:t>
            </w:r>
            <w:proofErr w:type="gramEnd"/>
            <w:r w:rsidR="000A1337">
              <w:t>, OR</w:t>
            </w:r>
            <w:r w:rsidR="004577E1">
              <w:t xml:space="preserve">                            </w:t>
            </w:r>
            <w:hyperlink r:id="rId6" w:history="1">
              <w:r w:rsidR="00E1625E">
                <w:rPr>
                  <w:rStyle w:val="Hyperlink"/>
                </w:rPr>
                <w:t>(bcdevon.github.io)</w:t>
              </w:r>
            </w:hyperlink>
          </w:p>
        </w:tc>
      </w:tr>
    </w:tbl>
    <w:p w14:paraId="7AE91F88" w14:textId="397DD11C" w:rsidR="00AF54DD" w:rsidRDefault="00AF54DD" w:rsidP="00AF54DD">
      <w:pPr>
        <w:spacing w:after="160" w:line="259" w:lineRule="auto"/>
      </w:pPr>
    </w:p>
    <w:p w14:paraId="2E99D945" w14:textId="77777777" w:rsidR="00AF54DD" w:rsidRDefault="00AF54DD" w:rsidP="00AF54DD">
      <w:pPr>
        <w:jc w:val="center"/>
        <w:rPr>
          <w:b/>
          <w:u w:val="single"/>
        </w:rPr>
      </w:pPr>
    </w:p>
    <w:p w14:paraId="5F30E90E" w14:textId="1FD8BE46" w:rsidR="00AF54DD" w:rsidRDefault="00704BAE" w:rsidP="00AF54DD">
      <w:pPr>
        <w:rPr>
          <w:b/>
          <w:u w:val="single"/>
        </w:rPr>
      </w:pPr>
      <w:r>
        <w:rPr>
          <w:b/>
          <w:u w:val="single"/>
        </w:rPr>
        <w:t xml:space="preserve">Software Engineer </w:t>
      </w:r>
      <w:r w:rsidR="00223B39">
        <w:rPr>
          <w:b/>
          <w:u w:val="single"/>
        </w:rPr>
        <w:t>Intern</w:t>
      </w:r>
      <w:r>
        <w:rPr>
          <w:b/>
          <w:u w:val="single"/>
        </w:rPr>
        <w:t xml:space="preserve"> </w:t>
      </w:r>
      <w:r w:rsidR="00395052">
        <w:rPr>
          <w:b/>
          <w:u w:val="single"/>
        </w:rPr>
        <w:t xml:space="preserve">   </w:t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AF54DD">
        <w:rPr>
          <w:b/>
          <w:u w:val="single"/>
        </w:rPr>
        <w:tab/>
      </w:r>
      <w:r w:rsidR="00385192">
        <w:rPr>
          <w:b/>
          <w:u w:val="single"/>
        </w:rPr>
        <w:t xml:space="preserve">                     </w:t>
      </w:r>
      <w:r w:rsidR="00030079">
        <w:rPr>
          <w:b/>
          <w:u w:val="single"/>
        </w:rPr>
        <w:t>____________</w:t>
      </w:r>
      <w:r>
        <w:rPr>
          <w:b/>
          <w:u w:val="single"/>
        </w:rPr>
        <w:t>______</w:t>
      </w:r>
    </w:p>
    <w:p w14:paraId="0B8ADCDD" w14:textId="3A4F5884" w:rsidR="00C96A94" w:rsidRDefault="00664E17" w:rsidP="002C6A85">
      <w:pPr>
        <w:ind w:left="360"/>
      </w:pPr>
      <w:r>
        <w:t>Motivated software engineering student.</w:t>
      </w:r>
      <w:r w:rsidR="00553713">
        <w:t xml:space="preserve"> E</w:t>
      </w:r>
      <w:r>
        <w:t xml:space="preserve">nrolled in </w:t>
      </w:r>
      <w:r w:rsidR="006041E2">
        <w:t xml:space="preserve">a </w:t>
      </w:r>
      <w:r>
        <w:t xml:space="preserve">Software development program at Western Governors University. </w:t>
      </w:r>
      <w:r w:rsidR="00A6262A">
        <w:t>Continuous drive to learn and acquire new skills.</w:t>
      </w:r>
      <w:r w:rsidR="00A33208">
        <w:t xml:space="preserve"> </w:t>
      </w:r>
    </w:p>
    <w:p w14:paraId="4732FB11" w14:textId="71D89C50" w:rsidR="00AF54DD" w:rsidRPr="00EA1CBB" w:rsidRDefault="00AF54DD" w:rsidP="00AF54DD">
      <w:pPr>
        <w:rPr>
          <w:b/>
          <w:u w:val="single"/>
        </w:rPr>
      </w:pPr>
      <w:r w:rsidRPr="00EA1CBB">
        <w:rPr>
          <w:b/>
          <w:u w:val="single"/>
        </w:rPr>
        <w:t>EDUCATION__________________________________________________________</w:t>
      </w:r>
      <w:r w:rsidR="00385192">
        <w:rPr>
          <w:b/>
          <w:u w:val="single"/>
        </w:rPr>
        <w:t xml:space="preserve">             </w:t>
      </w:r>
      <w:r w:rsidRPr="00EA1CBB">
        <w:rPr>
          <w:b/>
          <w:u w:val="single"/>
        </w:rPr>
        <w:t>_</w:t>
      </w:r>
    </w:p>
    <w:p w14:paraId="00BB3871" w14:textId="71E905BF" w:rsidR="00D90285" w:rsidRDefault="00704BAE" w:rsidP="001650E5">
      <w:pPr>
        <w:ind w:left="360"/>
      </w:pPr>
      <w:r>
        <w:t xml:space="preserve">March </w:t>
      </w:r>
      <w:r w:rsidR="00D90285">
        <w:t>2021-</w:t>
      </w:r>
      <w:r>
        <w:t>November 2023</w:t>
      </w:r>
      <w:r w:rsidR="00D90285">
        <w:tab/>
        <w:t>Western Governors University</w:t>
      </w:r>
      <w:r w:rsidR="00D90285">
        <w:tab/>
        <w:t xml:space="preserve">   Salt Lake City, Utah</w:t>
      </w:r>
    </w:p>
    <w:p w14:paraId="04E99835" w14:textId="30640D8C" w:rsidR="00C07238" w:rsidRDefault="00235030" w:rsidP="00C07238">
      <w:pPr>
        <w:pStyle w:val="ListParagraph"/>
        <w:numPr>
          <w:ilvl w:val="1"/>
          <w:numId w:val="1"/>
        </w:numPr>
      </w:pPr>
      <w:proofErr w:type="spellStart"/>
      <w:proofErr w:type="gramStart"/>
      <w:r>
        <w:t>Bachelor</w:t>
      </w:r>
      <w:r w:rsidR="00264518">
        <w:t>’s</w:t>
      </w:r>
      <w:proofErr w:type="spellEnd"/>
      <w:r>
        <w:t xml:space="preserve"> of Science</w:t>
      </w:r>
      <w:proofErr w:type="gramEnd"/>
      <w:r w:rsidR="00D90285">
        <w:t xml:space="preserve"> in Software Development in progress</w:t>
      </w:r>
    </w:p>
    <w:p w14:paraId="7C2693DA" w14:textId="77777777" w:rsidR="00C07238" w:rsidRDefault="00AF40AE" w:rsidP="001650E5">
      <w:pPr>
        <w:ind w:left="360"/>
      </w:pPr>
      <w:r>
        <w:t xml:space="preserve">June </w:t>
      </w:r>
      <w:r w:rsidR="00AF54DD">
        <w:t>201</w:t>
      </w:r>
      <w:r w:rsidR="00092E96">
        <w:t>7</w:t>
      </w:r>
      <w:r w:rsidR="00AF54DD">
        <w:t>-</w:t>
      </w:r>
      <w:r w:rsidR="00092E96">
        <w:t>June 2019</w:t>
      </w:r>
      <w:r w:rsidR="00AF54DD">
        <w:t xml:space="preserve">              Lane Community College  </w:t>
      </w:r>
      <w:r w:rsidR="00C07238">
        <w:t xml:space="preserve">                      Eugene, Oregon</w:t>
      </w:r>
    </w:p>
    <w:p w14:paraId="6F030E6D" w14:textId="77777777" w:rsidR="00C07238" w:rsidRDefault="00C07238" w:rsidP="00C07238">
      <w:pPr>
        <w:pStyle w:val="ListParagraph"/>
        <w:numPr>
          <w:ilvl w:val="0"/>
          <w:numId w:val="2"/>
        </w:numPr>
      </w:pPr>
      <w:r>
        <w:t>Associates of Applied Science in Aviation Maintenance</w:t>
      </w:r>
    </w:p>
    <w:p w14:paraId="5EA11AC3" w14:textId="4164DC79" w:rsidR="00C07238" w:rsidRDefault="00C07238" w:rsidP="001650E5">
      <w:pPr>
        <w:ind w:left="360"/>
      </w:pPr>
      <w:r>
        <w:t>Relevant coursework</w:t>
      </w:r>
      <w:r w:rsidR="00BB26E2">
        <w:t xml:space="preserve"> completed</w:t>
      </w:r>
    </w:p>
    <w:p w14:paraId="4D41CB75" w14:textId="77777777" w:rsidR="00F61E84" w:rsidRDefault="00F61E84" w:rsidP="001650E5">
      <w:pPr>
        <w:ind w:left="1080"/>
        <w:sectPr w:rsidR="00F61E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92AF31" w14:textId="28C68CCA" w:rsidR="00C07238" w:rsidRDefault="00C07238" w:rsidP="00C07238">
      <w:pPr>
        <w:pStyle w:val="ListParagraph"/>
        <w:numPr>
          <w:ilvl w:val="1"/>
          <w:numId w:val="1"/>
        </w:numPr>
      </w:pPr>
      <w:r>
        <w:t>Web Development</w:t>
      </w:r>
    </w:p>
    <w:p w14:paraId="6413F4A0" w14:textId="004A350F" w:rsidR="00C07238" w:rsidRDefault="00C07238" w:rsidP="00C07238">
      <w:pPr>
        <w:pStyle w:val="ListParagraph"/>
        <w:numPr>
          <w:ilvl w:val="1"/>
          <w:numId w:val="1"/>
        </w:numPr>
      </w:pPr>
      <w:r>
        <w:t>Data Structures and Algorithms</w:t>
      </w:r>
    </w:p>
    <w:p w14:paraId="39E2429D" w14:textId="70B1261B" w:rsidR="00C07238" w:rsidRDefault="00C07238" w:rsidP="00C07238">
      <w:pPr>
        <w:pStyle w:val="ListParagraph"/>
        <w:numPr>
          <w:ilvl w:val="1"/>
          <w:numId w:val="1"/>
        </w:numPr>
      </w:pPr>
      <w:r>
        <w:t>Scripting and Programming</w:t>
      </w:r>
    </w:p>
    <w:p w14:paraId="63DA6329" w14:textId="146458F2" w:rsidR="00C07238" w:rsidRDefault="00BB26E2" w:rsidP="00BB26E2">
      <w:pPr>
        <w:pStyle w:val="ListParagraph"/>
        <w:numPr>
          <w:ilvl w:val="1"/>
          <w:numId w:val="1"/>
        </w:numPr>
      </w:pPr>
      <w:r>
        <w:t>Data Management</w:t>
      </w:r>
    </w:p>
    <w:p w14:paraId="68B5014C" w14:textId="775A39D9" w:rsidR="00C46EF5" w:rsidRDefault="00C46EF5" w:rsidP="00BB26E2">
      <w:pPr>
        <w:pStyle w:val="ListParagraph"/>
        <w:numPr>
          <w:ilvl w:val="1"/>
          <w:numId w:val="1"/>
        </w:numPr>
      </w:pPr>
      <w:r>
        <w:t>Network Security</w:t>
      </w:r>
    </w:p>
    <w:p w14:paraId="70272C21" w14:textId="77777777" w:rsidR="00F61E84" w:rsidRDefault="00F61E84" w:rsidP="00AF54DD">
      <w:pPr>
        <w:rPr>
          <w:b/>
          <w:u w:val="single"/>
        </w:rPr>
        <w:sectPr w:rsidR="00F61E84" w:rsidSect="00F61E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DF6EB1" w14:textId="0EA66E1F" w:rsidR="00BB26E2" w:rsidRDefault="00AF54DD" w:rsidP="00AF54DD">
      <w:pPr>
        <w:rPr>
          <w:b/>
          <w:u w:val="single"/>
        </w:rPr>
      </w:pPr>
      <w:r>
        <w:rPr>
          <w:b/>
          <w:u w:val="single"/>
        </w:rPr>
        <w:t>CERTIFICATIONS_____________</w:t>
      </w:r>
      <w:r w:rsidR="005E4462">
        <w:rPr>
          <w:b/>
          <w:u w:val="single"/>
        </w:rPr>
        <w:t xml:space="preserve">                                  </w:t>
      </w:r>
      <w:r>
        <w:rPr>
          <w:b/>
          <w:u w:val="single"/>
        </w:rPr>
        <w:t>____________</w:t>
      </w:r>
      <w:r w:rsidR="00030079">
        <w:rPr>
          <w:b/>
          <w:u w:val="single"/>
        </w:rPr>
        <w:t>_</w:t>
      </w:r>
      <w:r w:rsidR="00385192">
        <w:rPr>
          <w:b/>
          <w:u w:val="single"/>
        </w:rPr>
        <w:t xml:space="preserve">             </w:t>
      </w:r>
      <w:r>
        <w:rPr>
          <w:b/>
          <w:u w:val="single"/>
        </w:rPr>
        <w:t>___________</w:t>
      </w:r>
    </w:p>
    <w:p w14:paraId="52BC2985" w14:textId="77777777" w:rsidR="00F61E84" w:rsidRDefault="00F61E84" w:rsidP="00BB26E2">
      <w:pPr>
        <w:pStyle w:val="ListParagraph"/>
        <w:numPr>
          <w:ilvl w:val="0"/>
          <w:numId w:val="1"/>
        </w:numPr>
        <w:sectPr w:rsidR="00F61E84" w:rsidSect="00F61E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97E832" w14:textId="77777777" w:rsidR="00223B39" w:rsidRDefault="00D90285" w:rsidP="002C6A85">
      <w:pPr>
        <w:ind w:left="360"/>
      </w:pPr>
      <w:proofErr w:type="spellStart"/>
      <w:r>
        <w:t>Comp</w:t>
      </w:r>
      <w:r w:rsidR="00223B39">
        <w:t>tia</w:t>
      </w:r>
      <w:proofErr w:type="spellEnd"/>
      <w:r w:rsidR="00223B39">
        <w:t xml:space="preserve"> A+</w:t>
      </w:r>
    </w:p>
    <w:p w14:paraId="0582E9EE" w14:textId="45AE856C" w:rsidR="00BB26E2" w:rsidRDefault="00223B39" w:rsidP="002C6A85">
      <w:pPr>
        <w:ind w:left="360"/>
      </w:pPr>
      <w:proofErr w:type="spellStart"/>
      <w:r>
        <w:t>Comptia</w:t>
      </w:r>
      <w:proofErr w:type="spellEnd"/>
      <w:r>
        <w:t xml:space="preserve"> Project+</w:t>
      </w:r>
      <w:r w:rsidR="00D90285">
        <w:t xml:space="preserve"> </w:t>
      </w:r>
    </w:p>
    <w:p w14:paraId="587CB9E1" w14:textId="264E143C" w:rsidR="00704BAE" w:rsidRDefault="00704BAE" w:rsidP="002C6A85">
      <w:pPr>
        <w:ind w:left="360"/>
      </w:pPr>
      <w:r>
        <w:t xml:space="preserve">FAA </w:t>
      </w:r>
      <w:r w:rsidR="00FF7B93">
        <w:t>Airframe &amp; Powerplant Mechanic</w:t>
      </w:r>
    </w:p>
    <w:p w14:paraId="41CDC353" w14:textId="482494CA" w:rsidR="00FF7B93" w:rsidRDefault="00FF7B93" w:rsidP="002C6A85">
      <w:pPr>
        <w:ind w:left="360"/>
      </w:pPr>
      <w:r>
        <w:t xml:space="preserve">Private Pilot </w:t>
      </w:r>
    </w:p>
    <w:p w14:paraId="1791BE64" w14:textId="77777777" w:rsidR="00F61E84" w:rsidRDefault="00F61E84" w:rsidP="00BB26E2">
      <w:pPr>
        <w:rPr>
          <w:b/>
          <w:u w:val="single"/>
        </w:rPr>
        <w:sectPr w:rsidR="00F61E84" w:rsidSect="00F61E8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33DCEC5" w14:textId="11B630A2" w:rsidR="00BB26E2" w:rsidRDefault="00BB26E2" w:rsidP="00BB26E2">
      <w:pPr>
        <w:rPr>
          <w:b/>
          <w:u w:val="single"/>
        </w:rPr>
      </w:pPr>
      <w:r>
        <w:rPr>
          <w:b/>
          <w:u w:val="single"/>
        </w:rPr>
        <w:t>SKILLS                    _____________                                  _____________             ___________</w:t>
      </w:r>
    </w:p>
    <w:p w14:paraId="7F45FEEA" w14:textId="77777777" w:rsidR="00884E42" w:rsidRDefault="00884E42" w:rsidP="00C46EF5">
      <w:pPr>
        <w:pStyle w:val="ListParagraph"/>
        <w:numPr>
          <w:ilvl w:val="0"/>
          <w:numId w:val="13"/>
        </w:numPr>
        <w:rPr>
          <w:bCs/>
        </w:rPr>
        <w:sectPr w:rsidR="00884E42" w:rsidSect="00F61E8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E88F55" w14:textId="29C5372D" w:rsidR="00B81E08" w:rsidRPr="00B81E08" w:rsidRDefault="00B81E08" w:rsidP="00B81E08">
      <w:pPr>
        <w:ind w:left="360"/>
        <w:rPr>
          <w:bCs/>
        </w:rPr>
      </w:pPr>
      <w:r w:rsidRPr="00B81E08">
        <w:rPr>
          <w:bCs/>
        </w:rPr>
        <w:t>Familiar with:</w:t>
      </w:r>
    </w:p>
    <w:p w14:paraId="0DE28747" w14:textId="77777777" w:rsidR="00B81E08" w:rsidRDefault="00B81E08" w:rsidP="00B81E08">
      <w:pPr>
        <w:pStyle w:val="ListParagraph"/>
        <w:numPr>
          <w:ilvl w:val="1"/>
          <w:numId w:val="14"/>
        </w:numPr>
        <w:rPr>
          <w:bCs/>
        </w:rPr>
        <w:sectPr w:rsidR="00B81E08" w:rsidSect="00B81E0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74751F" w14:textId="70CB577F" w:rsidR="00BB26E2" w:rsidRPr="002C6A85" w:rsidRDefault="00C46EF5" w:rsidP="002C6A85">
      <w:pPr>
        <w:ind w:left="1080"/>
        <w:rPr>
          <w:bCs/>
        </w:rPr>
      </w:pPr>
      <w:r w:rsidRPr="002C6A85">
        <w:rPr>
          <w:bCs/>
        </w:rPr>
        <w:t>Python</w:t>
      </w:r>
    </w:p>
    <w:p w14:paraId="572E92D4" w14:textId="25C39E26" w:rsidR="00C46EF5" w:rsidRPr="002C6A85" w:rsidRDefault="00C46EF5" w:rsidP="002C6A85">
      <w:pPr>
        <w:ind w:left="1080"/>
        <w:rPr>
          <w:bCs/>
        </w:rPr>
      </w:pPr>
      <w:r w:rsidRPr="002C6A85">
        <w:rPr>
          <w:bCs/>
        </w:rPr>
        <w:t>Java</w:t>
      </w:r>
    </w:p>
    <w:p w14:paraId="5C96DD30" w14:textId="60634DAB" w:rsidR="00C46EF5" w:rsidRPr="002C6A85" w:rsidRDefault="00C46EF5" w:rsidP="002C6A85">
      <w:pPr>
        <w:ind w:left="1080"/>
        <w:rPr>
          <w:bCs/>
        </w:rPr>
      </w:pPr>
      <w:r w:rsidRPr="002C6A85">
        <w:rPr>
          <w:bCs/>
        </w:rPr>
        <w:t>Git</w:t>
      </w:r>
    </w:p>
    <w:p w14:paraId="5CA77D73" w14:textId="7A81DFAB" w:rsidR="00C46EF5" w:rsidRPr="002C6A85" w:rsidRDefault="00C46EF5" w:rsidP="002C6A85">
      <w:pPr>
        <w:ind w:left="1080"/>
        <w:rPr>
          <w:bCs/>
        </w:rPr>
      </w:pPr>
      <w:r w:rsidRPr="002C6A85">
        <w:rPr>
          <w:bCs/>
        </w:rPr>
        <w:t>HTML</w:t>
      </w:r>
    </w:p>
    <w:p w14:paraId="636EA4AC" w14:textId="19115D5A" w:rsidR="00C46EF5" w:rsidRPr="002C6A85" w:rsidRDefault="00C46EF5" w:rsidP="002C6A85">
      <w:pPr>
        <w:ind w:left="1080"/>
        <w:rPr>
          <w:bCs/>
        </w:rPr>
      </w:pPr>
      <w:r w:rsidRPr="002C6A85">
        <w:rPr>
          <w:bCs/>
        </w:rPr>
        <w:t>CSS</w:t>
      </w:r>
    </w:p>
    <w:p w14:paraId="74E72026" w14:textId="63D91EE4" w:rsidR="00BB26E2" w:rsidRPr="002C6A85" w:rsidRDefault="00C46EF5" w:rsidP="002C6A85">
      <w:pPr>
        <w:ind w:left="1080"/>
        <w:rPr>
          <w:bCs/>
        </w:rPr>
      </w:pPr>
      <w:r w:rsidRPr="002C6A85">
        <w:rPr>
          <w:bCs/>
        </w:rPr>
        <w:t>React</w:t>
      </w:r>
    </w:p>
    <w:p w14:paraId="6A885A66" w14:textId="4DE2216A" w:rsidR="002C6A85" w:rsidRDefault="00B81E08" w:rsidP="002C6A85">
      <w:pPr>
        <w:ind w:left="1080"/>
        <w:rPr>
          <w:bCs/>
        </w:rPr>
        <w:sectPr w:rsidR="002C6A85" w:rsidSect="002C6A8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2C6A85">
        <w:rPr>
          <w:bCs/>
        </w:rPr>
        <w:t>JavaScri</w:t>
      </w:r>
      <w:r w:rsidR="003E7685">
        <w:rPr>
          <w:bCs/>
        </w:rPr>
        <w:t>pt</w:t>
      </w:r>
    </w:p>
    <w:p w14:paraId="3B5166A5" w14:textId="77777777" w:rsidR="00884E42" w:rsidRDefault="00884E42" w:rsidP="00AF54DD">
      <w:pPr>
        <w:rPr>
          <w:b/>
          <w:u w:val="single"/>
        </w:rPr>
        <w:sectPr w:rsidR="00884E42" w:rsidSect="00B81E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4A7362" w14:textId="7DB5803E" w:rsidR="005A2EE5" w:rsidRDefault="005A2EE5" w:rsidP="00AF54DD">
      <w:pPr>
        <w:rPr>
          <w:b/>
          <w:u w:val="single"/>
        </w:rPr>
      </w:pPr>
      <w:r>
        <w:rPr>
          <w:b/>
          <w:u w:val="single"/>
        </w:rPr>
        <w:t>PROJECTS___________________________________________________________________</w:t>
      </w:r>
    </w:p>
    <w:p w14:paraId="45DAE114" w14:textId="69C11461" w:rsidR="00C71A09" w:rsidRPr="00A210E6" w:rsidRDefault="00235030" w:rsidP="004577E1">
      <w:pPr>
        <w:pStyle w:val="ListParagraph"/>
        <w:numPr>
          <w:ilvl w:val="0"/>
          <w:numId w:val="19"/>
        </w:numPr>
        <w:rPr>
          <w:bCs/>
        </w:rPr>
      </w:pPr>
      <w:r w:rsidRPr="00A210E6">
        <w:rPr>
          <w:bCs/>
        </w:rPr>
        <w:t>Blackjack</w:t>
      </w:r>
      <w:r w:rsidR="00A210E6">
        <w:rPr>
          <w:bCs/>
        </w:rPr>
        <w:t>:</w:t>
      </w:r>
      <w:r w:rsidR="00C71A09" w:rsidRPr="00A210E6">
        <w:rPr>
          <w:bCs/>
        </w:rPr>
        <w:t xml:space="preserve"> Used python to create simulator for blackjack card game.</w:t>
      </w:r>
    </w:p>
    <w:p w14:paraId="3705D897" w14:textId="41E9D2A4" w:rsidR="005A2EE5" w:rsidRPr="00A210E6" w:rsidRDefault="00C71A09" w:rsidP="004577E1">
      <w:pPr>
        <w:pStyle w:val="ListParagraph"/>
        <w:numPr>
          <w:ilvl w:val="0"/>
          <w:numId w:val="19"/>
        </w:numPr>
        <w:rPr>
          <w:bCs/>
        </w:rPr>
      </w:pPr>
      <w:r w:rsidRPr="00A210E6">
        <w:rPr>
          <w:bCs/>
        </w:rPr>
        <w:t>Tic tac toe</w:t>
      </w:r>
      <w:r w:rsidR="00A210E6">
        <w:rPr>
          <w:bCs/>
        </w:rPr>
        <w:t>:</w:t>
      </w:r>
      <w:r w:rsidRPr="00A210E6">
        <w:rPr>
          <w:bCs/>
        </w:rPr>
        <w:t xml:space="preserve"> Used python to create version of tic tac toe game using 2d Arrays. </w:t>
      </w:r>
    </w:p>
    <w:p w14:paraId="26DE5E10" w14:textId="650BB649" w:rsidR="00C71A09" w:rsidRPr="00A210E6" w:rsidRDefault="00A210E6" w:rsidP="004577E1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Coding Problems:</w:t>
      </w:r>
      <w:r w:rsidR="00C71A09" w:rsidRPr="00A210E6">
        <w:rPr>
          <w:bCs/>
        </w:rPr>
        <w:t xml:space="preserve"> Using python to solve a repository of coding problems on </w:t>
      </w:r>
      <w:r>
        <w:rPr>
          <w:bCs/>
        </w:rPr>
        <w:t>GitHub</w:t>
      </w:r>
      <w:r w:rsidR="00C71A09" w:rsidRPr="00A210E6">
        <w:rPr>
          <w:bCs/>
        </w:rPr>
        <w:t xml:space="preserve"> with a</w:t>
      </w:r>
      <w:r w:rsidRPr="00A210E6">
        <w:rPr>
          <w:bCs/>
        </w:rPr>
        <w:t>ssistance when needed from a software engineer mentor.</w:t>
      </w:r>
      <w:r w:rsidR="00C71A09" w:rsidRPr="00A210E6">
        <w:rPr>
          <w:bCs/>
        </w:rPr>
        <w:t xml:space="preserve"> </w:t>
      </w:r>
    </w:p>
    <w:p w14:paraId="55E12AA1" w14:textId="3DBEDDA9" w:rsidR="00AF54DD" w:rsidRDefault="00AF54DD" w:rsidP="00AF54DD">
      <w:pPr>
        <w:rPr>
          <w:b/>
          <w:u w:val="single"/>
        </w:rPr>
      </w:pPr>
      <w:r>
        <w:rPr>
          <w:b/>
          <w:u w:val="single"/>
        </w:rPr>
        <w:t>PROFESSIONAL EXPERIENCE_______________________________</w:t>
      </w:r>
      <w:r w:rsidR="00385192">
        <w:rPr>
          <w:b/>
          <w:u w:val="single"/>
        </w:rPr>
        <w:t xml:space="preserve">             </w:t>
      </w:r>
      <w:r>
        <w:rPr>
          <w:b/>
          <w:u w:val="single"/>
        </w:rPr>
        <w:t>___________</w:t>
      </w:r>
    </w:p>
    <w:p w14:paraId="533CEA0C" w14:textId="37D7CA8F" w:rsidR="00153CAE" w:rsidRDefault="00153CAE" w:rsidP="00934114">
      <w:pPr>
        <w:rPr>
          <w:bCs/>
        </w:rPr>
      </w:pPr>
      <w:r>
        <w:rPr>
          <w:b/>
        </w:rPr>
        <w:t>Metal Innovations Inc.</w:t>
      </w:r>
      <w:r>
        <w:rPr>
          <w:b/>
        </w:rPr>
        <w:tab/>
      </w:r>
      <w:r>
        <w:rPr>
          <w:b/>
        </w:rPr>
        <w:tab/>
      </w:r>
      <w:r w:rsidR="00FF7B93" w:rsidRPr="00F61E84">
        <w:rPr>
          <w:b/>
          <w:sz w:val="22"/>
          <w:szCs w:val="22"/>
        </w:rPr>
        <w:t>Lead Mechanic/Aircraft Technician</w:t>
      </w:r>
      <w:r w:rsidR="008B5F42" w:rsidRPr="00F61E84">
        <w:rPr>
          <w:b/>
          <w:sz w:val="22"/>
          <w:szCs w:val="22"/>
        </w:rPr>
        <w:tab/>
        <w:t xml:space="preserve">    Aurora, Oregon</w:t>
      </w:r>
    </w:p>
    <w:p w14:paraId="01FB502C" w14:textId="0EECF6CE" w:rsidR="008B5F42" w:rsidRDefault="008B5F42" w:rsidP="00934114">
      <w:pPr>
        <w:rPr>
          <w:bCs/>
        </w:rPr>
      </w:pPr>
      <w:r>
        <w:rPr>
          <w:bCs/>
        </w:rPr>
        <w:t>June 2019-Current</w:t>
      </w:r>
    </w:p>
    <w:p w14:paraId="015B02F6" w14:textId="76725EFC" w:rsidR="008B5F42" w:rsidRPr="00CC3EA6" w:rsidRDefault="004D12E2" w:rsidP="00CC3EA6">
      <w:pPr>
        <w:ind w:firstLine="720"/>
        <w:rPr>
          <w:bCs/>
        </w:rPr>
      </w:pPr>
      <w:r w:rsidRPr="00CC3EA6">
        <w:rPr>
          <w:bCs/>
        </w:rPr>
        <w:t xml:space="preserve">Assist with scheduling and project estimation to determine accurate quotes </w:t>
      </w:r>
      <w:r w:rsidR="00A210E6" w:rsidRPr="00CC3EA6">
        <w:rPr>
          <w:bCs/>
        </w:rPr>
        <w:t xml:space="preserve">and </w:t>
      </w:r>
      <w:r w:rsidRPr="00CC3EA6">
        <w:rPr>
          <w:bCs/>
        </w:rPr>
        <w:t>completion timelines</w:t>
      </w:r>
      <w:r w:rsidR="003E7685" w:rsidRPr="00CC3EA6">
        <w:rPr>
          <w:bCs/>
        </w:rPr>
        <w:t xml:space="preserve">. Assign </w:t>
      </w:r>
      <w:r w:rsidR="00A210E6" w:rsidRPr="00CC3EA6">
        <w:rPr>
          <w:bCs/>
        </w:rPr>
        <w:t>tasks</w:t>
      </w:r>
      <w:r w:rsidRPr="00CC3EA6">
        <w:rPr>
          <w:bCs/>
        </w:rPr>
        <w:t xml:space="preserve"> to technicians </w:t>
      </w:r>
      <w:r w:rsidR="003E7685" w:rsidRPr="00CC3EA6">
        <w:rPr>
          <w:bCs/>
        </w:rPr>
        <w:t>ensuring</w:t>
      </w:r>
      <w:r w:rsidRPr="00CC3EA6">
        <w:rPr>
          <w:bCs/>
        </w:rPr>
        <w:t xml:space="preserve"> work is completed in accordance with FAA regulations, maintenance manuals, and best practices. </w:t>
      </w:r>
      <w:r w:rsidR="00406336" w:rsidRPr="00CC3EA6">
        <w:rPr>
          <w:bCs/>
        </w:rPr>
        <w:t>Interpret blueprints</w:t>
      </w:r>
      <w:r w:rsidR="007B0AF3" w:rsidRPr="00CC3EA6">
        <w:rPr>
          <w:bCs/>
        </w:rPr>
        <w:t xml:space="preserve"> </w:t>
      </w:r>
      <w:r w:rsidR="00406336" w:rsidRPr="00CC3EA6">
        <w:rPr>
          <w:bCs/>
        </w:rPr>
        <w:t>fabricate metal and composite structural aircraft repairs</w:t>
      </w:r>
      <w:r w:rsidR="000C6AA6" w:rsidRPr="00CC3EA6">
        <w:rPr>
          <w:bCs/>
        </w:rPr>
        <w:t xml:space="preserve"> </w:t>
      </w:r>
      <w:r w:rsidR="00D5560C" w:rsidRPr="00CC3EA6">
        <w:rPr>
          <w:bCs/>
        </w:rPr>
        <w:t xml:space="preserve">Perform </w:t>
      </w:r>
      <w:r w:rsidR="00CF6CBC" w:rsidRPr="00CC3EA6">
        <w:rPr>
          <w:bCs/>
        </w:rPr>
        <w:t>annual</w:t>
      </w:r>
      <w:r w:rsidR="00D5560C" w:rsidRPr="00CC3EA6">
        <w:rPr>
          <w:bCs/>
        </w:rPr>
        <w:t xml:space="preserve"> aircraft inspections</w:t>
      </w:r>
      <w:r w:rsidR="00895D31" w:rsidRPr="00CC3EA6">
        <w:rPr>
          <w:bCs/>
        </w:rPr>
        <w:t xml:space="preserve">, </w:t>
      </w:r>
      <w:r w:rsidR="008879C5" w:rsidRPr="00CC3EA6">
        <w:rPr>
          <w:bCs/>
        </w:rPr>
        <w:t>preventative and unscheduled maintenance</w:t>
      </w:r>
      <w:r w:rsidR="00D5560C" w:rsidRPr="00CC3EA6">
        <w:rPr>
          <w:bCs/>
        </w:rPr>
        <w:t>.</w:t>
      </w:r>
    </w:p>
    <w:p w14:paraId="2ED615DA" w14:textId="28B56DAA" w:rsidR="00934114" w:rsidRPr="00F61E84" w:rsidRDefault="00934114" w:rsidP="00934114">
      <w:pPr>
        <w:rPr>
          <w:b/>
          <w:sz w:val="22"/>
          <w:szCs w:val="22"/>
        </w:rPr>
      </w:pPr>
      <w:r>
        <w:rPr>
          <w:b/>
        </w:rPr>
        <w:t xml:space="preserve">Infinite Air Center                        </w:t>
      </w:r>
      <w:r w:rsidRPr="00F61E84">
        <w:rPr>
          <w:b/>
          <w:sz w:val="22"/>
          <w:szCs w:val="22"/>
        </w:rPr>
        <w:t>Maintenance Technician                            Albany, Oregon</w:t>
      </w:r>
    </w:p>
    <w:p w14:paraId="607DC971" w14:textId="65B618AE" w:rsidR="00934114" w:rsidRDefault="00934114" w:rsidP="00013C3F">
      <w:pPr>
        <w:rPr>
          <w:bCs/>
        </w:rPr>
      </w:pPr>
      <w:r>
        <w:rPr>
          <w:bCs/>
        </w:rPr>
        <w:t>November 2018-</w:t>
      </w:r>
      <w:r w:rsidR="008B5F42">
        <w:rPr>
          <w:bCs/>
        </w:rPr>
        <w:t>June 2019</w:t>
      </w:r>
    </w:p>
    <w:p w14:paraId="36696CEE" w14:textId="2B816B59" w:rsidR="00934114" w:rsidRPr="00CC3EA6" w:rsidRDefault="00240368" w:rsidP="00CC3EA6">
      <w:pPr>
        <w:ind w:firstLine="720"/>
        <w:rPr>
          <w:b/>
        </w:rPr>
      </w:pPr>
      <w:r w:rsidRPr="00CC3EA6">
        <w:rPr>
          <w:bCs/>
        </w:rPr>
        <w:t xml:space="preserve">Assist A&amp;P with IA to perform annual and </w:t>
      </w:r>
      <w:r w:rsidR="00235030">
        <w:rPr>
          <w:bCs/>
        </w:rPr>
        <w:t>100-hour</w:t>
      </w:r>
      <w:r w:rsidRPr="00CC3EA6">
        <w:rPr>
          <w:bCs/>
        </w:rPr>
        <w:t xml:space="preserve"> inspections. Perform cylinder compression checks, oil changes, check and adjust magneto timing.</w:t>
      </w:r>
    </w:p>
    <w:p w14:paraId="60BFF6AD" w14:textId="678813E8" w:rsidR="00AF54DD" w:rsidRPr="00F61E84" w:rsidRDefault="00AF54DD" w:rsidP="00AF54DD">
      <w:pPr>
        <w:rPr>
          <w:b/>
          <w:bCs/>
          <w:sz w:val="22"/>
          <w:szCs w:val="22"/>
        </w:rPr>
      </w:pPr>
      <w:r>
        <w:rPr>
          <w:b/>
        </w:rPr>
        <w:t>United States Air Force</w:t>
      </w:r>
      <w:r>
        <w:t xml:space="preserve">          </w:t>
      </w:r>
      <w:r w:rsidRPr="00F61E84">
        <w:rPr>
          <w:b/>
          <w:bCs/>
          <w:sz w:val="22"/>
          <w:szCs w:val="22"/>
        </w:rPr>
        <w:t>Explosive Ordnance Disposa</w:t>
      </w:r>
      <w:r w:rsidR="00DD622C">
        <w:rPr>
          <w:b/>
          <w:bCs/>
          <w:sz w:val="22"/>
          <w:szCs w:val="22"/>
        </w:rPr>
        <w:t xml:space="preserve">l </w:t>
      </w:r>
    </w:p>
    <w:p w14:paraId="61077D46" w14:textId="2F6BAEC5" w:rsidR="001138BD" w:rsidRDefault="00AF54DD" w:rsidP="001138BD">
      <w:r>
        <w:t>April</w:t>
      </w:r>
      <w:r w:rsidR="00DD622C">
        <w:t xml:space="preserve"> </w:t>
      </w:r>
      <w:r>
        <w:t>2007-</w:t>
      </w:r>
      <w:r w:rsidR="00DD622C">
        <w:t xml:space="preserve"> </w:t>
      </w:r>
      <w:r>
        <w:t xml:space="preserve">2015 </w:t>
      </w:r>
      <w:r w:rsidR="001138BD">
        <w:tab/>
      </w:r>
      <w:r w:rsidR="001138BD">
        <w:tab/>
        <w:t>E5/Staff Sergeant Honorably Discharged</w:t>
      </w:r>
    </w:p>
    <w:p w14:paraId="52C11DB7" w14:textId="6B356A1E" w:rsidR="00B86B22" w:rsidRDefault="00AF54DD" w:rsidP="00553713">
      <w:pPr>
        <w:ind w:firstLine="720"/>
      </w:pPr>
      <w:r>
        <w:t>Detect,</w:t>
      </w:r>
      <w:r w:rsidR="00407F53">
        <w:t xml:space="preserve"> and </w:t>
      </w:r>
      <w:r w:rsidR="003E7685">
        <w:t>disarm</w:t>
      </w:r>
      <w:r w:rsidR="00407F53">
        <w:t xml:space="preserve"> </w:t>
      </w:r>
      <w:r>
        <w:t>improvised explosive devices and explosive hazards.</w:t>
      </w:r>
      <w:r w:rsidR="00B86B22">
        <w:t xml:space="preserve"> Conduct search of suspicious devices using </w:t>
      </w:r>
      <w:r w:rsidR="00235030">
        <w:t>X-rays</w:t>
      </w:r>
      <w:r w:rsidR="00B86B22">
        <w:t>, advanced robotics systems, and metal detectors.</w:t>
      </w:r>
      <w:r w:rsidR="00127978">
        <w:t xml:space="preserve"> Perform </w:t>
      </w:r>
      <w:r w:rsidR="00235030">
        <w:t>post-blast</w:t>
      </w:r>
      <w:r>
        <w:t xml:space="preserve"> analysis and forensic evidence collection.</w:t>
      </w:r>
      <w:r w:rsidR="00AE69D6">
        <w:t xml:space="preserve"> </w:t>
      </w:r>
      <w:r>
        <w:t xml:space="preserve"> </w:t>
      </w:r>
    </w:p>
    <w:sectPr w:rsidR="00B86B22" w:rsidSect="00884E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E50"/>
    <w:multiLevelType w:val="hybridMultilevel"/>
    <w:tmpl w:val="A170B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A7AA5"/>
    <w:multiLevelType w:val="hybridMultilevel"/>
    <w:tmpl w:val="D60E5E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8519D"/>
    <w:multiLevelType w:val="hybridMultilevel"/>
    <w:tmpl w:val="B0B6C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379C8"/>
    <w:multiLevelType w:val="hybridMultilevel"/>
    <w:tmpl w:val="9F8E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A3248"/>
    <w:multiLevelType w:val="hybridMultilevel"/>
    <w:tmpl w:val="4282D63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EC51312"/>
    <w:multiLevelType w:val="hybridMultilevel"/>
    <w:tmpl w:val="BF04A2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1317E"/>
    <w:multiLevelType w:val="hybridMultilevel"/>
    <w:tmpl w:val="AE0464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833B5"/>
    <w:multiLevelType w:val="hybridMultilevel"/>
    <w:tmpl w:val="E1728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3024C"/>
    <w:multiLevelType w:val="hybridMultilevel"/>
    <w:tmpl w:val="89A86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E1219"/>
    <w:multiLevelType w:val="hybridMultilevel"/>
    <w:tmpl w:val="EB4C5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E0DEA"/>
    <w:multiLevelType w:val="hybridMultilevel"/>
    <w:tmpl w:val="DA78D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B3CA4"/>
    <w:multiLevelType w:val="hybridMultilevel"/>
    <w:tmpl w:val="295AC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17A1E"/>
    <w:multiLevelType w:val="hybridMultilevel"/>
    <w:tmpl w:val="1CD22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C37EE4"/>
    <w:multiLevelType w:val="hybridMultilevel"/>
    <w:tmpl w:val="A022A208"/>
    <w:lvl w:ilvl="0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 w15:restartNumberingAfterBreak="0">
    <w:nsid w:val="598F1239"/>
    <w:multiLevelType w:val="hybridMultilevel"/>
    <w:tmpl w:val="A5F8A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01633"/>
    <w:multiLevelType w:val="hybridMultilevel"/>
    <w:tmpl w:val="28000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C73E9"/>
    <w:multiLevelType w:val="hybridMultilevel"/>
    <w:tmpl w:val="ED5ED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30E61"/>
    <w:multiLevelType w:val="hybridMultilevel"/>
    <w:tmpl w:val="B734F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1139B"/>
    <w:multiLevelType w:val="hybridMultilevel"/>
    <w:tmpl w:val="49A6D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04660">
    <w:abstractNumId w:val="2"/>
  </w:num>
  <w:num w:numId="2" w16cid:durableId="921376593">
    <w:abstractNumId w:val="0"/>
  </w:num>
  <w:num w:numId="3" w16cid:durableId="837620086">
    <w:abstractNumId w:val="18"/>
  </w:num>
  <w:num w:numId="4" w16cid:durableId="1153256769">
    <w:abstractNumId w:val="10"/>
  </w:num>
  <w:num w:numId="5" w16cid:durableId="165943737">
    <w:abstractNumId w:val="5"/>
  </w:num>
  <w:num w:numId="6" w16cid:durableId="1013342334">
    <w:abstractNumId w:val="13"/>
  </w:num>
  <w:num w:numId="7" w16cid:durableId="413891325">
    <w:abstractNumId w:val="7"/>
  </w:num>
  <w:num w:numId="8" w16cid:durableId="533344312">
    <w:abstractNumId w:val="9"/>
  </w:num>
  <w:num w:numId="9" w16cid:durableId="444542813">
    <w:abstractNumId w:val="8"/>
  </w:num>
  <w:num w:numId="10" w16cid:durableId="387726423">
    <w:abstractNumId w:val="4"/>
  </w:num>
  <w:num w:numId="11" w16cid:durableId="1784962859">
    <w:abstractNumId w:val="11"/>
  </w:num>
  <w:num w:numId="12" w16cid:durableId="1027296431">
    <w:abstractNumId w:val="14"/>
  </w:num>
  <w:num w:numId="13" w16cid:durableId="634259113">
    <w:abstractNumId w:val="6"/>
  </w:num>
  <w:num w:numId="14" w16cid:durableId="657802649">
    <w:abstractNumId w:val="12"/>
  </w:num>
  <w:num w:numId="15" w16cid:durableId="1375085439">
    <w:abstractNumId w:val="1"/>
  </w:num>
  <w:num w:numId="16" w16cid:durableId="1911041663">
    <w:abstractNumId w:val="16"/>
  </w:num>
  <w:num w:numId="17" w16cid:durableId="1658418759">
    <w:abstractNumId w:val="17"/>
  </w:num>
  <w:num w:numId="18" w16cid:durableId="1540624014">
    <w:abstractNumId w:val="15"/>
  </w:num>
  <w:num w:numId="19" w16cid:durableId="1009218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00"/>
    <w:rsid w:val="00013C3F"/>
    <w:rsid w:val="00030079"/>
    <w:rsid w:val="00034048"/>
    <w:rsid w:val="00076010"/>
    <w:rsid w:val="00090667"/>
    <w:rsid w:val="00092E96"/>
    <w:rsid w:val="00094EE5"/>
    <w:rsid w:val="000A1337"/>
    <w:rsid w:val="000C2D6E"/>
    <w:rsid w:val="000C3960"/>
    <w:rsid w:val="000C6AA6"/>
    <w:rsid w:val="001138BD"/>
    <w:rsid w:val="00121DE5"/>
    <w:rsid w:val="00127978"/>
    <w:rsid w:val="00142EA2"/>
    <w:rsid w:val="00146C82"/>
    <w:rsid w:val="00153CAE"/>
    <w:rsid w:val="001650E5"/>
    <w:rsid w:val="0017663E"/>
    <w:rsid w:val="00177DDC"/>
    <w:rsid w:val="001B4B43"/>
    <w:rsid w:val="001D1841"/>
    <w:rsid w:val="001F0146"/>
    <w:rsid w:val="00223B39"/>
    <w:rsid w:val="00224F1D"/>
    <w:rsid w:val="00235030"/>
    <w:rsid w:val="00240368"/>
    <w:rsid w:val="00261520"/>
    <w:rsid w:val="00264518"/>
    <w:rsid w:val="00264F15"/>
    <w:rsid w:val="002660DE"/>
    <w:rsid w:val="002C6A85"/>
    <w:rsid w:val="002D10A8"/>
    <w:rsid w:val="002E12FA"/>
    <w:rsid w:val="00300752"/>
    <w:rsid w:val="00310285"/>
    <w:rsid w:val="00337223"/>
    <w:rsid w:val="003532C6"/>
    <w:rsid w:val="00385192"/>
    <w:rsid w:val="00395052"/>
    <w:rsid w:val="003B0FCF"/>
    <w:rsid w:val="003E7685"/>
    <w:rsid w:val="004022FB"/>
    <w:rsid w:val="00406336"/>
    <w:rsid w:val="00407F53"/>
    <w:rsid w:val="00414B9B"/>
    <w:rsid w:val="00426B14"/>
    <w:rsid w:val="00450BE7"/>
    <w:rsid w:val="004577E1"/>
    <w:rsid w:val="00467059"/>
    <w:rsid w:val="004C58CE"/>
    <w:rsid w:val="004D0BCF"/>
    <w:rsid w:val="004D12E2"/>
    <w:rsid w:val="00523E54"/>
    <w:rsid w:val="00544DBB"/>
    <w:rsid w:val="00553713"/>
    <w:rsid w:val="005A2EE5"/>
    <w:rsid w:val="005A546F"/>
    <w:rsid w:val="005E4462"/>
    <w:rsid w:val="005F3279"/>
    <w:rsid w:val="006041E2"/>
    <w:rsid w:val="0063156F"/>
    <w:rsid w:val="00655E6A"/>
    <w:rsid w:val="00664E17"/>
    <w:rsid w:val="006B5957"/>
    <w:rsid w:val="006D601C"/>
    <w:rsid w:val="006E076C"/>
    <w:rsid w:val="006E5841"/>
    <w:rsid w:val="00704BAE"/>
    <w:rsid w:val="00781FE8"/>
    <w:rsid w:val="007B0AF3"/>
    <w:rsid w:val="007D2C64"/>
    <w:rsid w:val="00884E42"/>
    <w:rsid w:val="008879C5"/>
    <w:rsid w:val="00895D31"/>
    <w:rsid w:val="008B5F42"/>
    <w:rsid w:val="00934114"/>
    <w:rsid w:val="00972A44"/>
    <w:rsid w:val="009A56D0"/>
    <w:rsid w:val="009E3D9C"/>
    <w:rsid w:val="00A16B5E"/>
    <w:rsid w:val="00A210E6"/>
    <w:rsid w:val="00A33208"/>
    <w:rsid w:val="00A46AF3"/>
    <w:rsid w:val="00A50A00"/>
    <w:rsid w:val="00A6262A"/>
    <w:rsid w:val="00A65164"/>
    <w:rsid w:val="00AE69D6"/>
    <w:rsid w:val="00AF40AE"/>
    <w:rsid w:val="00AF54DD"/>
    <w:rsid w:val="00AF593F"/>
    <w:rsid w:val="00B121F8"/>
    <w:rsid w:val="00B25399"/>
    <w:rsid w:val="00B42F8A"/>
    <w:rsid w:val="00B44881"/>
    <w:rsid w:val="00B45448"/>
    <w:rsid w:val="00B81E08"/>
    <w:rsid w:val="00B86B22"/>
    <w:rsid w:val="00BB26E2"/>
    <w:rsid w:val="00BB7A15"/>
    <w:rsid w:val="00BC400C"/>
    <w:rsid w:val="00BD6718"/>
    <w:rsid w:val="00C07238"/>
    <w:rsid w:val="00C26087"/>
    <w:rsid w:val="00C46EF5"/>
    <w:rsid w:val="00C71A09"/>
    <w:rsid w:val="00C72A0C"/>
    <w:rsid w:val="00C96A94"/>
    <w:rsid w:val="00CC3EA6"/>
    <w:rsid w:val="00CF6CBC"/>
    <w:rsid w:val="00D2110E"/>
    <w:rsid w:val="00D5560C"/>
    <w:rsid w:val="00D7695E"/>
    <w:rsid w:val="00D90285"/>
    <w:rsid w:val="00DB24B7"/>
    <w:rsid w:val="00DD622C"/>
    <w:rsid w:val="00E00E66"/>
    <w:rsid w:val="00E1625E"/>
    <w:rsid w:val="00E3585D"/>
    <w:rsid w:val="00E94ADB"/>
    <w:rsid w:val="00EB4593"/>
    <w:rsid w:val="00F52E40"/>
    <w:rsid w:val="00F61E84"/>
    <w:rsid w:val="00FA6A9F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49AE"/>
  <w15:chartTrackingRefBased/>
  <w15:docId w15:val="{58725D79-1ED2-482E-8EE0-4BEC5749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A0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A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4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519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1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0E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6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cdevon.github.io/BdevonResume/" TargetMode="External"/><Relationship Id="rId5" Type="http://schemas.openxmlformats.org/officeDocument/2006/relationships/hyperlink" Target="mailto:Brady.Devon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devon</dc:creator>
  <cp:keywords/>
  <dc:description/>
  <cp:lastModifiedBy>Brady Devon</cp:lastModifiedBy>
  <cp:revision>2</cp:revision>
  <cp:lastPrinted>2019-07-02T12:25:00Z</cp:lastPrinted>
  <dcterms:created xsi:type="dcterms:W3CDTF">2022-12-06T02:57:00Z</dcterms:created>
  <dcterms:modified xsi:type="dcterms:W3CDTF">2022-12-06T02:57:00Z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1df6325d64535cc7eab5d12329583307ad655cdd01fe93177315aea3d13ad0da</vt:lpwstr>
  </property>
</Properties>
</file>